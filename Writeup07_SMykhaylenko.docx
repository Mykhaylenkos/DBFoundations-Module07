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6B56" w14:textId="77777777" w:rsidR="00A455B5" w:rsidRDefault="00566ADB">
      <w:r w:rsidRPr="00731DD3">
        <w:rPr>
          <w:b/>
          <w:bCs/>
        </w:rPr>
        <w:t>Name</w:t>
      </w:r>
      <w:r>
        <w:t>: Stanyslav Mykhaylenko</w:t>
      </w:r>
    </w:p>
    <w:p w14:paraId="2EA6A35A" w14:textId="116D774B" w:rsidR="00566ADB" w:rsidRDefault="00566ADB">
      <w:r w:rsidRPr="00731DD3">
        <w:rPr>
          <w:b/>
          <w:bCs/>
        </w:rPr>
        <w:t>Date</w:t>
      </w:r>
      <w:r>
        <w:t>: 0</w:t>
      </w:r>
      <w:r w:rsidR="00551477">
        <w:t>3/20/2022</w:t>
      </w:r>
    </w:p>
    <w:p w14:paraId="49D576C2" w14:textId="77777777" w:rsidR="00566ADB" w:rsidRDefault="00566ADB">
      <w:r w:rsidRPr="00731DD3">
        <w:rPr>
          <w:b/>
          <w:bCs/>
        </w:rPr>
        <w:t>Course</w:t>
      </w:r>
      <w:r>
        <w:t>: IT FDN 130 A</w:t>
      </w:r>
    </w:p>
    <w:p w14:paraId="1D39B9C2" w14:textId="77777777" w:rsidR="00566ADB" w:rsidRDefault="00566ADB"/>
    <w:p w14:paraId="4A9813AE" w14:textId="21D60270" w:rsidR="00566ADB" w:rsidRDefault="00566ADB" w:rsidP="00566ADB">
      <w:pPr>
        <w:jc w:val="center"/>
        <w:rPr>
          <w:sz w:val="48"/>
          <w:szCs w:val="48"/>
        </w:rPr>
      </w:pPr>
      <w:r w:rsidRPr="00566ADB">
        <w:rPr>
          <w:sz w:val="48"/>
          <w:szCs w:val="48"/>
        </w:rPr>
        <w:t>ASSIGNMENT 0</w:t>
      </w:r>
      <w:r w:rsidR="00551477">
        <w:rPr>
          <w:sz w:val="48"/>
          <w:szCs w:val="48"/>
        </w:rPr>
        <w:t>7</w:t>
      </w:r>
      <w:r>
        <w:rPr>
          <w:sz w:val="48"/>
          <w:szCs w:val="48"/>
        </w:rPr>
        <w:t xml:space="preserve"> -</w:t>
      </w:r>
      <w:r w:rsidRPr="00566ADB">
        <w:rPr>
          <w:sz w:val="48"/>
          <w:szCs w:val="48"/>
        </w:rPr>
        <w:t xml:space="preserve"> </w:t>
      </w:r>
      <w:r w:rsidR="00551477">
        <w:rPr>
          <w:sz w:val="48"/>
          <w:szCs w:val="48"/>
        </w:rPr>
        <w:t>FUNCTIONS</w:t>
      </w:r>
    </w:p>
    <w:p w14:paraId="4737C9A3" w14:textId="77777777" w:rsidR="00566ADB" w:rsidRDefault="00566ADB" w:rsidP="00566ADB"/>
    <w:p w14:paraId="423F3A5F" w14:textId="77777777" w:rsidR="00566ADB" w:rsidRPr="00566ADB" w:rsidRDefault="00566ADB" w:rsidP="00566ADB">
      <w:pPr>
        <w:rPr>
          <w:color w:val="262626" w:themeColor="text1" w:themeTint="D9"/>
          <w:sz w:val="36"/>
          <w:szCs w:val="36"/>
        </w:rPr>
      </w:pPr>
      <w:r w:rsidRPr="00566ADB">
        <w:rPr>
          <w:color w:val="262626" w:themeColor="text1" w:themeTint="D9"/>
          <w:sz w:val="36"/>
          <w:szCs w:val="36"/>
        </w:rPr>
        <w:t>Introduction</w:t>
      </w:r>
    </w:p>
    <w:p w14:paraId="0EAF2548" w14:textId="47D5A035" w:rsidR="00566ADB" w:rsidRDefault="00551477" w:rsidP="00566ADB">
      <w:r>
        <w:t>Functions are specific statements that allows user to perform a specific task repeatedly.</w:t>
      </w:r>
    </w:p>
    <w:p w14:paraId="7035FBAB" w14:textId="77777777" w:rsidR="00731DD3" w:rsidRDefault="00731DD3" w:rsidP="00566ADB"/>
    <w:p w14:paraId="6204B805" w14:textId="328DFDE6" w:rsidR="00731DD3" w:rsidRPr="00566ADB" w:rsidRDefault="00551477" w:rsidP="00731DD3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User Defined Functions</w:t>
      </w:r>
    </w:p>
    <w:p w14:paraId="6A147D0B" w14:textId="0F2840C7" w:rsidR="00731DD3" w:rsidRDefault="00551477" w:rsidP="00731DD3">
      <w:r>
        <w:t>User defined functions enable the programmer to create functions they can later reuse.</w:t>
      </w:r>
    </w:p>
    <w:p w14:paraId="2F0DF80C" w14:textId="77777777" w:rsidR="00566ADB" w:rsidRDefault="00566ADB" w:rsidP="00566ADB"/>
    <w:p w14:paraId="45F1B129" w14:textId="07845036" w:rsidR="00731DD3" w:rsidRPr="00566ADB" w:rsidRDefault="00551477" w:rsidP="00731DD3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Scalar vs Inline vs Multi-Statement Functions</w:t>
      </w:r>
    </w:p>
    <w:p w14:paraId="3A0225AC" w14:textId="335EA647" w:rsidR="00551477" w:rsidRDefault="00551477" w:rsidP="00551477">
      <w:r w:rsidRPr="00551477">
        <w:t xml:space="preserve">Scalar functions </w:t>
      </w:r>
      <w:proofErr w:type="gramStart"/>
      <w:r w:rsidRPr="00551477">
        <w:t>returns</w:t>
      </w:r>
      <w:proofErr w:type="gramEnd"/>
      <w:r w:rsidRPr="00551477">
        <w:t xml:space="preserve"> </w:t>
      </w:r>
      <w:r>
        <w:t xml:space="preserve">a </w:t>
      </w:r>
      <w:r w:rsidRPr="00551477">
        <w:t>single value.</w:t>
      </w:r>
    </w:p>
    <w:p w14:paraId="511DD140" w14:textId="701075E5" w:rsidR="00551477" w:rsidRDefault="00551477" w:rsidP="00551477">
      <w:r>
        <w:t xml:space="preserve">Inline functions </w:t>
      </w:r>
      <w:proofErr w:type="gramStart"/>
      <w:r>
        <w:t>returns</w:t>
      </w:r>
      <w:proofErr w:type="gramEnd"/>
      <w:r>
        <w:t xml:space="preserve"> a table data type.</w:t>
      </w:r>
    </w:p>
    <w:p w14:paraId="4287BADE" w14:textId="5317609E" w:rsidR="00551477" w:rsidRPr="00551477" w:rsidRDefault="00551477" w:rsidP="00551477">
      <w:pPr>
        <w:rPr>
          <w:rFonts w:ascii="Times New Roman" w:eastAsia="Times New Roman" w:hAnsi="Times New Roman" w:cs="Times New Roman"/>
        </w:rPr>
      </w:pPr>
      <w:r>
        <w:t xml:space="preserve">A multi-statement function </w:t>
      </w:r>
      <w:r w:rsidRPr="00551477">
        <w:t>returns the result of multiple statements</w:t>
      </w:r>
    </w:p>
    <w:p w14:paraId="2D3F90F1" w14:textId="77777777" w:rsidR="00731DD3" w:rsidRDefault="00731DD3" w:rsidP="00566ADB"/>
    <w:p w14:paraId="7AA84750" w14:textId="77777777" w:rsidR="00731DD3" w:rsidRPr="00566ADB" w:rsidRDefault="00731DD3" w:rsidP="00731DD3">
      <w:pPr>
        <w:rPr>
          <w:color w:val="262626" w:themeColor="text1" w:themeTint="D9"/>
          <w:sz w:val="36"/>
          <w:szCs w:val="36"/>
        </w:rPr>
      </w:pPr>
      <w:r>
        <w:rPr>
          <w:color w:val="262626" w:themeColor="text1" w:themeTint="D9"/>
          <w:sz w:val="36"/>
          <w:szCs w:val="36"/>
        </w:rPr>
        <w:t>Summary</w:t>
      </w:r>
    </w:p>
    <w:p w14:paraId="24C4B922" w14:textId="13B8A52F" w:rsidR="00731DD3" w:rsidRPr="00566ADB" w:rsidRDefault="00551477" w:rsidP="00566ADB">
      <w:r>
        <w:t>Functions are great for creating a reusable code to solve the problems that constantly arise.</w:t>
      </w:r>
    </w:p>
    <w:sectPr w:rsidR="00731DD3" w:rsidRPr="00566ADB" w:rsidSect="009B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77"/>
    <w:rsid w:val="003E482F"/>
    <w:rsid w:val="004143AD"/>
    <w:rsid w:val="00551477"/>
    <w:rsid w:val="00566ADB"/>
    <w:rsid w:val="00731DD3"/>
    <w:rsid w:val="009B269E"/>
    <w:rsid w:val="00B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F5039"/>
  <w15:chartTrackingRefBased/>
  <w15:docId w15:val="{23DC14C5-8F42-5748-838F-C0B28395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yslavmykhaylenko/Library/Group%20Containers/UBF8T346G9.Office/User%20Content.localized/Templates.localized/SQL_Writeu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SQL_Writeup.dotx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Stanyslav Mykhaylenko</dc:creator>
  <cp:keywords/>
  <dc:description/>
  <cp:lastModifiedBy>Stanyslav Mykhaylenko</cp:lastModifiedBy>
  <cp:revision>1</cp:revision>
  <dcterms:created xsi:type="dcterms:W3CDTF">2022-03-21T03:56:00Z</dcterms:created>
  <dcterms:modified xsi:type="dcterms:W3CDTF">2022-03-21T04:10:00Z</dcterms:modified>
</cp:coreProperties>
</file>